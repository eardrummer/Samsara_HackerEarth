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F566" w14:textId="699CF678" w:rsidR="00A10484" w:rsidRDefault="0015516B">
      <w:pPr>
        <w:pStyle w:val="Title"/>
      </w:pPr>
      <w:r>
        <w:t>Samsara</w:t>
      </w:r>
    </w:p>
    <w:p w14:paraId="360842C4" w14:textId="21690C83" w:rsidR="00855982" w:rsidRPr="00855982" w:rsidRDefault="0015516B" w:rsidP="00855982">
      <w:pPr>
        <w:pStyle w:val="Heading1"/>
      </w:pPr>
      <w:r>
        <w:t>Instructions to run</w:t>
      </w:r>
    </w:p>
    <w:p w14:paraId="7B0AE4A8" w14:textId="77777777" w:rsidR="0015516B" w:rsidRDefault="0015516B" w:rsidP="0015516B">
      <w:r>
        <w:t xml:space="preserve">Description: </w:t>
      </w:r>
    </w:p>
    <w:p w14:paraId="21C19393" w14:textId="2305989D" w:rsidR="0015516B" w:rsidRDefault="0015516B" w:rsidP="0015516B">
      <w:r>
        <w:t xml:space="preserve">Samsara is a virtual interactive soundscape for multiple </w:t>
      </w:r>
      <w:r>
        <w:t>real-world</w:t>
      </w:r>
      <w:r>
        <w:t xml:space="preserve"> performers, each performing a different role within a virtual </w:t>
      </w:r>
      <w:proofErr w:type="gramStart"/>
      <w:r>
        <w:t>physics based</w:t>
      </w:r>
      <w:proofErr w:type="gramEnd"/>
      <w:r>
        <w:t xml:space="preserve"> environment. Breaking the traditional paradigm of a conductor (in control) and instrumentalists: we propose a new paradigm for music creation in the digital age. </w:t>
      </w:r>
    </w:p>
    <w:p w14:paraId="37A9125E" w14:textId="654A662B" w:rsidR="0015516B" w:rsidRDefault="0015516B" w:rsidP="0015516B">
      <w:r>
        <w:t xml:space="preserve">The music produced is a collaborative consequence of the actions of multiple performers in the system each performing one of three roles (of control) - a creator (controlling sound generator entities), a preserver (controlling filter entities) and a destroyer (controlling transient destruction of the generators). Each type of entity is an atom that bounces around in a </w:t>
      </w:r>
      <w:r>
        <w:t>physics-based</w:t>
      </w:r>
      <w:r>
        <w:t xml:space="preserve"> environment. The environment can be projected onto a big screen and each performer interacts with the system through their mobile phones (via an interface we designed using Touch OSC). The percussive sounds are controlled by the amount of entities in the system at a given time. The dynamically changing soundscape is the result of the generator atoms being filtered appropriately (weighted) by their distance from each of the filter atoms (Moog/LFO/Reverb). (Check out snapshots and video for a better idea) </w:t>
      </w:r>
    </w:p>
    <w:p w14:paraId="6C326096" w14:textId="5D077E5C" w:rsidR="0015516B" w:rsidRDefault="0015516B" w:rsidP="0015516B">
      <w:r>
        <w:t xml:space="preserve">Samsara is inspired from Hindu mythology where Samsara is a </w:t>
      </w:r>
      <w:r>
        <w:t>S</w:t>
      </w:r>
      <w:r>
        <w:t>anskrit word meaning the "cyclicality of life." and the holy trinity of Gods - Brahma the creator, Vishnu the preserver and Shiva the destroyer. We imagine a multiple performer musical paradigm inspired by the same.</w:t>
      </w:r>
    </w:p>
    <w:p w14:paraId="03877BC6" w14:textId="7FA40111" w:rsidR="0073231E" w:rsidRDefault="0073231E" w:rsidP="0015516B"/>
    <w:p w14:paraId="51C9D479" w14:textId="67DEF021" w:rsidR="0073231E" w:rsidRDefault="0073231E" w:rsidP="0015516B">
      <w:proofErr w:type="spellStart"/>
      <w:r>
        <w:t>Github</w:t>
      </w:r>
      <w:proofErr w:type="spellEnd"/>
      <w:r>
        <w:t xml:space="preserve"> link –  </w:t>
      </w:r>
      <w:hyperlink r:id="rId10" w:history="1">
        <w:r w:rsidRPr="003D7E0D">
          <w:rPr>
            <w:rStyle w:val="Hyperlink"/>
          </w:rPr>
          <w:t>https://github.com/eardrummer/Samsara_HackerEarth</w:t>
        </w:r>
      </w:hyperlink>
    </w:p>
    <w:p w14:paraId="0DF9F527" w14:textId="6EAF0C02" w:rsidR="0073231E" w:rsidRDefault="0073231E" w:rsidP="0015516B"/>
    <w:p w14:paraId="216C0996" w14:textId="747CECAF" w:rsidR="0073231E" w:rsidRDefault="0073231E" w:rsidP="0015516B">
      <w:r>
        <w:t>Instructions:</w:t>
      </w:r>
      <w:r>
        <w:br/>
        <w:t xml:space="preserve">This project has been built using 3 main elements – </w:t>
      </w:r>
    </w:p>
    <w:p w14:paraId="77C2F7BB" w14:textId="7F3259FA" w:rsidR="0073231E" w:rsidRDefault="0073231E" w:rsidP="0073231E">
      <w:pPr>
        <w:pStyle w:val="ListParagraph"/>
        <w:numPr>
          <w:ilvl w:val="0"/>
          <w:numId w:val="30"/>
        </w:numPr>
      </w:pPr>
      <w:proofErr w:type="spellStart"/>
      <w:r>
        <w:t>OpenFrameworks</w:t>
      </w:r>
      <w:proofErr w:type="spellEnd"/>
      <w:r>
        <w:t xml:space="preserve"> – For controlling visuals and the environment</w:t>
      </w:r>
    </w:p>
    <w:p w14:paraId="4B6CB225" w14:textId="327CC5F4" w:rsidR="0073231E" w:rsidRDefault="0073231E" w:rsidP="0073231E">
      <w:pPr>
        <w:ind w:left="720" w:firstLine="696"/>
      </w:pPr>
      <w:hyperlink r:id="rId11" w:history="1">
        <w:r w:rsidRPr="003D7E0D">
          <w:rPr>
            <w:rStyle w:val="Hyperlink"/>
          </w:rPr>
          <w:t>https://openframeworks.cc/download/</w:t>
        </w:r>
      </w:hyperlink>
    </w:p>
    <w:p w14:paraId="3D402C72" w14:textId="2C4818CA" w:rsidR="0073231E" w:rsidRDefault="0073231E" w:rsidP="0073231E">
      <w:pPr>
        <w:pStyle w:val="ListParagraph"/>
        <w:numPr>
          <w:ilvl w:val="0"/>
          <w:numId w:val="30"/>
        </w:numPr>
      </w:pPr>
      <w:r>
        <w:t>Pure Data – For controlling and generating the sounds</w:t>
      </w:r>
    </w:p>
    <w:p w14:paraId="64EBD92B" w14:textId="4C9FAA89" w:rsidR="0073231E" w:rsidRDefault="0073231E" w:rsidP="0073231E">
      <w:pPr>
        <w:pStyle w:val="ListParagraph"/>
        <w:ind w:left="1416"/>
      </w:pPr>
      <w:hyperlink r:id="rId12" w:history="1">
        <w:r w:rsidRPr="003D7E0D">
          <w:rPr>
            <w:rStyle w:val="Hyperlink"/>
          </w:rPr>
          <w:t>https://puredata.info/</w:t>
        </w:r>
      </w:hyperlink>
    </w:p>
    <w:p w14:paraId="0D90BAE1" w14:textId="3F7BB13B" w:rsidR="0073231E" w:rsidRDefault="0073231E" w:rsidP="0073231E">
      <w:pPr>
        <w:pStyle w:val="ListParagraph"/>
        <w:ind w:left="1416"/>
      </w:pPr>
      <w:hyperlink r:id="rId13" w:history="1">
        <w:r w:rsidRPr="003D7E0D">
          <w:rPr>
            <w:rStyle w:val="Hyperlink"/>
          </w:rPr>
          <w:t>https://agraef.github.io/purr-data/</w:t>
        </w:r>
      </w:hyperlink>
      <w:proofErr w:type="gramStart"/>
      <w:r>
        <w:t xml:space="preserve">   (</w:t>
      </w:r>
      <w:proofErr w:type="spellStart"/>
      <w:proofErr w:type="gramEnd"/>
      <w:r>
        <w:t>linux</w:t>
      </w:r>
      <w:proofErr w:type="spellEnd"/>
      <w:r>
        <w:t xml:space="preserve"> alternative)</w:t>
      </w:r>
    </w:p>
    <w:p w14:paraId="16F4598C" w14:textId="77777777" w:rsidR="0073231E" w:rsidRDefault="0073231E" w:rsidP="0073231E">
      <w:pPr>
        <w:pStyle w:val="ListParagraph"/>
        <w:ind w:left="1416"/>
      </w:pPr>
    </w:p>
    <w:p w14:paraId="31E63355" w14:textId="49B2C787" w:rsidR="0073231E" w:rsidRDefault="0073231E" w:rsidP="0073231E">
      <w:pPr>
        <w:pStyle w:val="ListParagraph"/>
        <w:numPr>
          <w:ilvl w:val="0"/>
          <w:numId w:val="30"/>
        </w:numPr>
      </w:pPr>
      <w:proofErr w:type="spellStart"/>
      <w:r>
        <w:t>TouchOSC</w:t>
      </w:r>
      <w:proofErr w:type="spellEnd"/>
      <w:r>
        <w:t xml:space="preserve"> – </w:t>
      </w:r>
      <w:r w:rsidR="00533C7A">
        <w:t xml:space="preserve">For sending OSC </w:t>
      </w:r>
      <w:proofErr w:type="spellStart"/>
      <w:r w:rsidR="00533C7A">
        <w:t>msgs</w:t>
      </w:r>
      <w:proofErr w:type="spellEnd"/>
      <w:r w:rsidR="00533C7A">
        <w:t xml:space="preserve"> from controller on android device to </w:t>
      </w:r>
      <w:proofErr w:type="spellStart"/>
      <w:r w:rsidR="00533C7A">
        <w:t>Openframeworks</w:t>
      </w:r>
      <w:proofErr w:type="spellEnd"/>
    </w:p>
    <w:p w14:paraId="55DF16D5" w14:textId="09F7CC39" w:rsidR="0073231E" w:rsidRDefault="0073231E" w:rsidP="0073231E">
      <w:pPr>
        <w:ind w:left="1416"/>
      </w:pPr>
      <w:hyperlink r:id="rId14" w:history="1">
        <w:r w:rsidRPr="003D7E0D">
          <w:rPr>
            <w:rStyle w:val="Hyperlink"/>
          </w:rPr>
          <w:t>https://hexler.net/software/touchosc</w:t>
        </w:r>
      </w:hyperlink>
    </w:p>
    <w:p w14:paraId="768BABDC" w14:textId="5F2A471A" w:rsidR="0073231E" w:rsidRDefault="0073231E" w:rsidP="0073231E"/>
    <w:p w14:paraId="73F6A3E8" w14:textId="20C3D541" w:rsidR="0073231E" w:rsidRDefault="00D36CFA" w:rsidP="0073231E">
      <w:r>
        <w:lastRenderedPageBreak/>
        <w:t xml:space="preserve">Step 1) Install </w:t>
      </w:r>
      <w:proofErr w:type="spellStart"/>
      <w:r>
        <w:t>Openframeworks</w:t>
      </w:r>
      <w:proofErr w:type="spellEnd"/>
      <w:r>
        <w:t xml:space="preserve"> and create a new project using the Project generator.</w:t>
      </w:r>
    </w:p>
    <w:p w14:paraId="6BA00516" w14:textId="76FA0118" w:rsidR="00D36CFA" w:rsidRDefault="00D36CFA" w:rsidP="0073231E">
      <w:r>
        <w:t>(</w:t>
      </w:r>
      <w:hyperlink r:id="rId15" w:history="1">
        <w:r w:rsidRPr="003D7E0D">
          <w:rPr>
            <w:rStyle w:val="Hyperlink"/>
          </w:rPr>
          <w:t>https://openframeworks.cc/learning/01_basics/create_a_new_project/</w:t>
        </w:r>
      </w:hyperlink>
      <w:r>
        <w:t xml:space="preserve"> )</w:t>
      </w:r>
    </w:p>
    <w:p w14:paraId="7008F804" w14:textId="59A02F49" w:rsidR="00D36CFA" w:rsidRDefault="00D36CFA" w:rsidP="0073231E">
      <w:r>
        <w:t xml:space="preserve">Built in add </w:t>
      </w:r>
      <w:proofErr w:type="spellStart"/>
      <w:r>
        <w:t>on’s</w:t>
      </w:r>
      <w:proofErr w:type="spellEnd"/>
      <w:r>
        <w:t xml:space="preserve"> to be added from Project Generator</w:t>
      </w:r>
      <w:r w:rsidR="00F10340">
        <w:t xml:space="preserve"> (</w:t>
      </w:r>
      <w:hyperlink r:id="rId16" w:history="1">
        <w:r w:rsidR="00F10340" w:rsidRPr="003D7E0D">
          <w:rPr>
            <w:rStyle w:val="Hyperlink"/>
          </w:rPr>
          <w:t>https://openframeworks.cc/learning/01_basics/how_to_add_addon_to_project/</w:t>
        </w:r>
      </w:hyperlink>
      <w:r w:rsidR="00F10340">
        <w:t xml:space="preserve"> )</w:t>
      </w:r>
    </w:p>
    <w:p w14:paraId="4E91DF85" w14:textId="4E48729B" w:rsidR="00D36CFA" w:rsidRDefault="00740C2F" w:rsidP="00D36CFA">
      <w:pPr>
        <w:pStyle w:val="ListParagraph"/>
        <w:numPr>
          <w:ilvl w:val="0"/>
          <w:numId w:val="31"/>
        </w:numPr>
      </w:pPr>
      <w:proofErr w:type="spellStart"/>
      <w:r>
        <w:t>ofxBlur</w:t>
      </w:r>
      <w:proofErr w:type="spellEnd"/>
    </w:p>
    <w:p w14:paraId="4C619154" w14:textId="6C8A2CE9" w:rsidR="00740C2F" w:rsidRDefault="00740C2F" w:rsidP="00D36CFA">
      <w:pPr>
        <w:pStyle w:val="ListParagraph"/>
        <w:numPr>
          <w:ilvl w:val="0"/>
          <w:numId w:val="31"/>
        </w:numPr>
      </w:pPr>
      <w:proofErr w:type="spellStart"/>
      <w:r>
        <w:t>ofxGif</w:t>
      </w:r>
      <w:proofErr w:type="spellEnd"/>
    </w:p>
    <w:p w14:paraId="0BE9D671" w14:textId="262B8C60" w:rsidR="00740C2F" w:rsidRDefault="00740C2F" w:rsidP="00D36CFA">
      <w:pPr>
        <w:pStyle w:val="ListParagraph"/>
        <w:numPr>
          <w:ilvl w:val="0"/>
          <w:numId w:val="31"/>
        </w:numPr>
      </w:pPr>
      <w:proofErr w:type="spellStart"/>
      <w:r>
        <w:t>ofxGui</w:t>
      </w:r>
      <w:proofErr w:type="spellEnd"/>
    </w:p>
    <w:p w14:paraId="6FB4F3B2" w14:textId="587D5E54" w:rsidR="00740C2F" w:rsidRDefault="00740C2F" w:rsidP="00D36CFA">
      <w:pPr>
        <w:pStyle w:val="ListParagraph"/>
        <w:numPr>
          <w:ilvl w:val="0"/>
          <w:numId w:val="31"/>
        </w:numPr>
      </w:pPr>
      <w:proofErr w:type="spellStart"/>
      <w:r>
        <w:t>ofxNetwork</w:t>
      </w:r>
      <w:proofErr w:type="spellEnd"/>
    </w:p>
    <w:p w14:paraId="5C989F7F" w14:textId="0ED30091" w:rsidR="00740C2F" w:rsidRDefault="00740C2F" w:rsidP="00D36CFA">
      <w:pPr>
        <w:pStyle w:val="ListParagraph"/>
        <w:numPr>
          <w:ilvl w:val="0"/>
          <w:numId w:val="31"/>
        </w:numPr>
      </w:pPr>
      <w:proofErr w:type="spellStart"/>
      <w:r>
        <w:t>ofxOsc</w:t>
      </w:r>
      <w:proofErr w:type="spellEnd"/>
    </w:p>
    <w:p w14:paraId="4FC97EEF" w14:textId="0678E4C2" w:rsidR="00740C2F" w:rsidRDefault="00740C2F" w:rsidP="00D36CFA">
      <w:pPr>
        <w:pStyle w:val="ListParagraph"/>
        <w:numPr>
          <w:ilvl w:val="0"/>
          <w:numId w:val="31"/>
        </w:numPr>
      </w:pPr>
      <w:proofErr w:type="spellStart"/>
      <w:r>
        <w:t>ofxCV</w:t>
      </w:r>
      <w:proofErr w:type="spellEnd"/>
    </w:p>
    <w:p w14:paraId="66EC9348" w14:textId="17918354" w:rsidR="00740C2F" w:rsidRDefault="00740C2F" w:rsidP="00740C2F"/>
    <w:p w14:paraId="4467FC44" w14:textId="369CB031" w:rsidR="00740C2F" w:rsidRDefault="00740C2F" w:rsidP="00740C2F">
      <w:r>
        <w:t>This will create the folders /bin /</w:t>
      </w:r>
      <w:proofErr w:type="spellStart"/>
      <w:r>
        <w:t>opj</w:t>
      </w:r>
      <w:proofErr w:type="spellEnd"/>
      <w:r>
        <w:t xml:space="preserve">/ </w:t>
      </w:r>
      <w:proofErr w:type="spellStart"/>
      <w:r>
        <w:t>src</w:t>
      </w:r>
      <w:proofErr w:type="spellEnd"/>
      <w:r>
        <w:t>/ and files ./</w:t>
      </w:r>
      <w:proofErr w:type="spellStart"/>
      <w:r>
        <w:t>addons.make</w:t>
      </w:r>
      <w:proofErr w:type="spellEnd"/>
      <w:r>
        <w:t xml:space="preserve"> </w:t>
      </w:r>
      <w:proofErr w:type="gramStart"/>
      <w:r>
        <w:t>./</w:t>
      </w:r>
      <w:proofErr w:type="spellStart"/>
      <w:r>
        <w:t>config.make</w:t>
      </w:r>
      <w:proofErr w:type="spellEnd"/>
      <w:r>
        <w:t xml:space="preserve"> .</w:t>
      </w:r>
      <w:proofErr w:type="gramEnd"/>
      <w:r>
        <w:t>/</w:t>
      </w:r>
      <w:proofErr w:type="spellStart"/>
      <w:r>
        <w:t>Makefile</w:t>
      </w:r>
      <w:proofErr w:type="spellEnd"/>
      <w:r>
        <w:t xml:space="preserve"> in your project directory.</w:t>
      </w:r>
    </w:p>
    <w:p w14:paraId="34202995" w14:textId="50E8148A" w:rsidR="00740C2F" w:rsidRDefault="00740C2F" w:rsidP="00740C2F"/>
    <w:p w14:paraId="7268E30C" w14:textId="6F4B8D12" w:rsidR="00740C2F" w:rsidRDefault="00740C2F" w:rsidP="00740C2F">
      <w:r>
        <w:t xml:space="preserve">Step 2) Download from the </w:t>
      </w:r>
      <w:proofErr w:type="spellStart"/>
      <w:r>
        <w:t>github</w:t>
      </w:r>
      <w:proofErr w:type="spellEnd"/>
      <w:r>
        <w:t xml:space="preserve"> repo of the project </w:t>
      </w:r>
      <w:r w:rsidR="00850A5E">
        <w:t>and</w:t>
      </w:r>
    </w:p>
    <w:p w14:paraId="406FE23A" w14:textId="3F26821F" w:rsidR="00850A5E" w:rsidRDefault="00850A5E" w:rsidP="00850A5E">
      <w:pPr>
        <w:pStyle w:val="ListParagraph"/>
      </w:pPr>
      <w:r>
        <w:t>Replace the following folders in your project directory with the folders of the same name from the repo</w:t>
      </w:r>
    </w:p>
    <w:p w14:paraId="435AB641" w14:textId="700E89B2" w:rsidR="00850A5E" w:rsidRDefault="00850A5E" w:rsidP="00850A5E">
      <w:pPr>
        <w:pStyle w:val="ListParagraph"/>
        <w:numPr>
          <w:ilvl w:val="2"/>
          <w:numId w:val="32"/>
        </w:numPr>
      </w:pPr>
      <w:proofErr w:type="gramStart"/>
      <w:r>
        <w:t>./</w:t>
      </w:r>
      <w:proofErr w:type="spellStart"/>
      <w:proofErr w:type="gramEnd"/>
      <w:r>
        <w:t>src</w:t>
      </w:r>
      <w:proofErr w:type="spellEnd"/>
    </w:p>
    <w:p w14:paraId="78C557DE" w14:textId="315C21D2" w:rsidR="00850A5E" w:rsidRDefault="00850A5E" w:rsidP="00850A5E">
      <w:pPr>
        <w:pStyle w:val="ListParagraph"/>
        <w:numPr>
          <w:ilvl w:val="2"/>
          <w:numId w:val="32"/>
        </w:numPr>
      </w:pPr>
      <w:proofErr w:type="gramStart"/>
      <w:r>
        <w:t>./</w:t>
      </w:r>
      <w:proofErr w:type="gramEnd"/>
      <w:r>
        <w:t>bin/data</w:t>
      </w:r>
    </w:p>
    <w:p w14:paraId="368A3188" w14:textId="09BEB6A6" w:rsidR="00850A5E" w:rsidRDefault="00850A5E" w:rsidP="00850A5E">
      <w:r>
        <w:t xml:space="preserve">Step 3) In order to run on your </w:t>
      </w:r>
      <w:proofErr w:type="spellStart"/>
      <w:r>
        <w:t>wifi</w:t>
      </w:r>
      <w:proofErr w:type="spellEnd"/>
      <w:r>
        <w:t xml:space="preserve"> connection. Update your IP address as</w:t>
      </w:r>
    </w:p>
    <w:p w14:paraId="7471B9CC" w14:textId="480CB271" w:rsidR="00850A5E" w:rsidRDefault="00850A5E" w:rsidP="00850A5E">
      <w:proofErr w:type="gramStart"/>
      <w:r>
        <w:t>In .</w:t>
      </w:r>
      <w:proofErr w:type="gramEnd"/>
      <w:r>
        <w:t>/</w:t>
      </w:r>
      <w:proofErr w:type="spellStart"/>
      <w:r>
        <w:t>src</w:t>
      </w:r>
      <w:proofErr w:type="spellEnd"/>
      <w:r>
        <w:t>/</w:t>
      </w:r>
      <w:proofErr w:type="spellStart"/>
      <w:r>
        <w:t>ofApp.h</w:t>
      </w:r>
      <w:proofErr w:type="spellEnd"/>
      <w:r>
        <w:t xml:space="preserve"> </w:t>
      </w:r>
    </w:p>
    <w:p w14:paraId="3219083B" w14:textId="47ED825E" w:rsidR="00850A5E" w:rsidRDefault="00850A5E" w:rsidP="00850A5E">
      <w:r>
        <w:tab/>
        <w:t>@define HOST “YOUR IP ADDRESS HERE”</w:t>
      </w:r>
    </w:p>
    <w:p w14:paraId="7DAF323A" w14:textId="77777777" w:rsidR="00F55D05" w:rsidRDefault="00F55D05" w:rsidP="00850A5E"/>
    <w:p w14:paraId="1D9A0C18" w14:textId="7D60CD7D" w:rsidR="00850A5E" w:rsidRDefault="00850A5E" w:rsidP="00850A5E">
      <w:r>
        <w:t xml:space="preserve">Step 4) From terminal </w:t>
      </w:r>
      <w:r w:rsidR="00F55D05">
        <w:t>g</w:t>
      </w:r>
      <w:r>
        <w:t xml:space="preserve">o to the project </w:t>
      </w:r>
      <w:proofErr w:type="gramStart"/>
      <w:r>
        <w:t>directory  and</w:t>
      </w:r>
      <w:proofErr w:type="gramEnd"/>
      <w:r>
        <w:t xml:space="preserve"> run</w:t>
      </w:r>
    </w:p>
    <w:p w14:paraId="5E6579DF" w14:textId="4024A19D" w:rsidR="00850A5E" w:rsidRDefault="00850A5E" w:rsidP="00850A5E">
      <w:pPr>
        <w:pStyle w:val="ListParagraph"/>
      </w:pPr>
      <w:r>
        <w:t>&gt;make</w:t>
      </w:r>
    </w:p>
    <w:p w14:paraId="5858E451" w14:textId="05B82BDA" w:rsidR="00850A5E" w:rsidRDefault="00850A5E" w:rsidP="00850A5E">
      <w:pPr>
        <w:pStyle w:val="ListParagraph"/>
      </w:pPr>
      <w:r>
        <w:t xml:space="preserve">&gt;make </w:t>
      </w:r>
      <w:proofErr w:type="spellStart"/>
      <w:r>
        <w:t>RunRelease</w:t>
      </w:r>
      <w:proofErr w:type="spellEnd"/>
    </w:p>
    <w:p w14:paraId="03BA2075" w14:textId="733D939A" w:rsidR="00F55D05" w:rsidRDefault="00F55D05" w:rsidP="00F55D05"/>
    <w:p w14:paraId="1C54613A" w14:textId="36579378" w:rsidR="00F55D05" w:rsidRDefault="00F55D05" w:rsidP="00F55D05">
      <w:pPr>
        <w:rPr>
          <w:b/>
        </w:rPr>
      </w:pPr>
      <w:r>
        <w:rPr>
          <w:b/>
        </w:rPr>
        <w:t>For the Controller:</w:t>
      </w:r>
    </w:p>
    <w:p w14:paraId="58C1311E" w14:textId="4F4758B8" w:rsidR="00F55D05" w:rsidRDefault="00F55D05" w:rsidP="00F55D05">
      <w:pPr>
        <w:ind w:left="1416"/>
      </w:pPr>
      <w:r>
        <w:t xml:space="preserve">Open </w:t>
      </w:r>
      <w:proofErr w:type="spellStart"/>
      <w:r>
        <w:t>TouchOSC</w:t>
      </w:r>
      <w:proofErr w:type="spellEnd"/>
      <w:r>
        <w:t xml:space="preserve"> android application (from </w:t>
      </w:r>
      <w:proofErr w:type="spellStart"/>
      <w:r>
        <w:t>hexler</w:t>
      </w:r>
      <w:proofErr w:type="spellEnd"/>
      <w:r>
        <w:t xml:space="preserve">: </w:t>
      </w:r>
      <w:hyperlink r:id="rId17" w:history="1">
        <w:r w:rsidRPr="003D7E0D">
          <w:rPr>
            <w:rStyle w:val="Hyperlink"/>
          </w:rPr>
          <w:t>https://hexler.net/software/touchosc</w:t>
        </w:r>
      </w:hyperlink>
      <w:r>
        <w:t xml:space="preserve"> )</w:t>
      </w:r>
    </w:p>
    <w:p w14:paraId="6F1E2F2C" w14:textId="0F381CFE" w:rsidR="00F55D05" w:rsidRDefault="00F55D05" w:rsidP="00F55D05">
      <w:r>
        <w:t xml:space="preserve">Download the samsara layout from the </w:t>
      </w:r>
      <w:proofErr w:type="spellStart"/>
      <w:r>
        <w:t>github</w:t>
      </w:r>
      <w:proofErr w:type="spellEnd"/>
      <w:r>
        <w:t xml:space="preserve"> repo and open the layout</w:t>
      </w:r>
    </w:p>
    <w:p w14:paraId="76BCE721" w14:textId="6B0D5D73" w:rsidR="00F55D05" w:rsidRDefault="00F55D05" w:rsidP="00F55D05">
      <w:r>
        <w:t xml:space="preserve">Your device must be connected to the same WIFI network as your laptop running </w:t>
      </w:r>
      <w:proofErr w:type="spellStart"/>
      <w:r>
        <w:t>openframeworks</w:t>
      </w:r>
      <w:proofErr w:type="spellEnd"/>
    </w:p>
    <w:p w14:paraId="7AC7067A" w14:textId="0A79159B" w:rsidR="00F55D05" w:rsidRDefault="00F55D05" w:rsidP="00F55D05">
      <w:r>
        <w:t xml:space="preserve">Step 1) (On </w:t>
      </w:r>
      <w:proofErr w:type="spellStart"/>
      <w:r>
        <w:t>TouchOSC</w:t>
      </w:r>
      <w:proofErr w:type="spellEnd"/>
      <w:r>
        <w:t xml:space="preserve"> application Go to OSC&gt;HOST&gt; “Enter the IP Address of your laptop here”)</w:t>
      </w:r>
    </w:p>
    <w:p w14:paraId="22018CD3" w14:textId="7BA6E280" w:rsidR="00F55D05" w:rsidRDefault="00F55D05" w:rsidP="00F55D05">
      <w:r>
        <w:lastRenderedPageBreak/>
        <w:t xml:space="preserve">Step 2) OSC&gt;Port(outgoing)&gt; </w:t>
      </w:r>
    </w:p>
    <w:p w14:paraId="4C4C4C13" w14:textId="17799904" w:rsidR="00F55D05" w:rsidRDefault="00F55D05" w:rsidP="00F55D05">
      <w:r>
        <w:t>Make this 9001 for performing the role of Creator</w:t>
      </w:r>
    </w:p>
    <w:p w14:paraId="7853424E" w14:textId="401BDBA4" w:rsidR="00F55D05" w:rsidRDefault="00F55D05" w:rsidP="00F55D05">
      <w:r>
        <w:tab/>
        <w:t xml:space="preserve">    9002 for performing the role of Preserver</w:t>
      </w:r>
      <w:r>
        <w:tab/>
      </w:r>
    </w:p>
    <w:p w14:paraId="07C60842" w14:textId="34C2C6AB" w:rsidR="00F55D05" w:rsidRDefault="00F55D05" w:rsidP="00F55D05">
      <w:r>
        <w:tab/>
        <w:t xml:space="preserve">    9003 for performing the role of Destroyer</w:t>
      </w:r>
    </w:p>
    <w:p w14:paraId="189D9C77" w14:textId="3BAD1415" w:rsidR="00F55D05" w:rsidRDefault="00F55D05" w:rsidP="00F55D05"/>
    <w:p w14:paraId="79E840D8" w14:textId="2789A988" w:rsidR="0008003C" w:rsidRDefault="0008003C" w:rsidP="00F55D05">
      <w:pPr>
        <w:rPr>
          <w:b/>
        </w:rPr>
      </w:pPr>
      <w:r>
        <w:rPr>
          <w:b/>
        </w:rPr>
        <w:t>For the Sound:</w:t>
      </w:r>
    </w:p>
    <w:p w14:paraId="7AD8C8F7" w14:textId="04F79F8F" w:rsidR="0008003C" w:rsidRDefault="0008003C" w:rsidP="00F55D05">
      <w:pPr>
        <w:rPr>
          <w:b/>
        </w:rPr>
      </w:pPr>
    </w:p>
    <w:p w14:paraId="2AB0DE6F" w14:textId="441E6709" w:rsidR="0008003C" w:rsidRDefault="0008003C" w:rsidP="00F55D05">
      <w:r>
        <w:t xml:space="preserve">Open </w:t>
      </w:r>
      <w:proofErr w:type="spellStart"/>
      <w:r>
        <w:t>PureData</w:t>
      </w:r>
      <w:proofErr w:type="spellEnd"/>
      <w:r>
        <w:t xml:space="preserve"> or Pd2Lork (purr data) on Linux</w:t>
      </w:r>
    </w:p>
    <w:p w14:paraId="6A4AC463" w14:textId="3C34FD8E" w:rsidR="0008003C" w:rsidRDefault="0008003C" w:rsidP="00F55D05">
      <w:r>
        <w:t xml:space="preserve">Open the </w:t>
      </w:r>
      <w:proofErr w:type="spellStart"/>
      <w:r>
        <w:t>PDPatches</w:t>
      </w:r>
      <w:proofErr w:type="spellEnd"/>
      <w:r>
        <w:t>/</w:t>
      </w:r>
      <w:proofErr w:type="spellStart"/>
      <w:r>
        <w:t>mainPDPatch.pd</w:t>
      </w:r>
      <w:proofErr w:type="spellEnd"/>
      <w:r>
        <w:t xml:space="preserve"> from the </w:t>
      </w:r>
      <w:proofErr w:type="spellStart"/>
      <w:r>
        <w:t>github</w:t>
      </w:r>
      <w:proofErr w:type="spellEnd"/>
      <w:r>
        <w:t xml:space="preserve"> repo</w:t>
      </w:r>
    </w:p>
    <w:p w14:paraId="57F017C3" w14:textId="1F6D69A4" w:rsidR="00EA28FB" w:rsidRDefault="00EA28FB" w:rsidP="00F55D05"/>
    <w:p w14:paraId="437A6A2E" w14:textId="4A4849FE" w:rsidR="001F1C9B" w:rsidRDefault="001F1C9B" w:rsidP="00F55D05"/>
    <w:p w14:paraId="524B6299" w14:textId="667A57D4" w:rsidR="001F1C9B" w:rsidRDefault="001F1C9B" w:rsidP="00F55D05">
      <w:pPr>
        <w:rPr>
          <w:b/>
        </w:rPr>
      </w:pPr>
      <w:r>
        <w:rPr>
          <w:b/>
        </w:rPr>
        <w:t>Now you have all the steps in place to run the system</w:t>
      </w:r>
    </w:p>
    <w:p w14:paraId="7E884B89" w14:textId="6F41FBC0" w:rsidR="001F1C9B" w:rsidRDefault="001F1C9B" w:rsidP="001F1C9B">
      <w:pPr>
        <w:pStyle w:val="ListParagraph"/>
        <w:numPr>
          <w:ilvl w:val="0"/>
          <w:numId w:val="37"/>
        </w:numPr>
      </w:pPr>
      <w:r>
        <w:t xml:space="preserve">Open </w:t>
      </w:r>
      <w:proofErr w:type="spellStart"/>
      <w:r>
        <w:t>PureData</w:t>
      </w:r>
      <w:proofErr w:type="spellEnd"/>
      <w:r>
        <w:t xml:space="preserve"> patch.</w:t>
      </w:r>
    </w:p>
    <w:p w14:paraId="5163D482" w14:textId="2C955FAE" w:rsidR="001F1C9B" w:rsidRDefault="001F1C9B" w:rsidP="001F1C9B">
      <w:pPr>
        <w:pStyle w:val="ListParagraph"/>
        <w:numPr>
          <w:ilvl w:val="1"/>
          <w:numId w:val="37"/>
        </w:numPr>
      </w:pPr>
      <w:r>
        <w:t xml:space="preserve">Click on pd </w:t>
      </w:r>
      <w:proofErr w:type="spellStart"/>
      <w:r>
        <w:t>dsp</w:t>
      </w:r>
      <w:proofErr w:type="spellEnd"/>
      <w:r>
        <w:t xml:space="preserve"> 1 and the big orange checkbox to turn on Sound on your </w:t>
      </w:r>
      <w:proofErr w:type="spellStart"/>
      <w:r>
        <w:t>audiocard</w:t>
      </w:r>
      <w:proofErr w:type="spellEnd"/>
    </w:p>
    <w:p w14:paraId="16AA9FEA" w14:textId="7993E9CD" w:rsidR="00040D40" w:rsidRDefault="001F1C9B" w:rsidP="00040D40">
      <w:pPr>
        <w:pStyle w:val="ListParagraph"/>
        <w:numPr>
          <w:ilvl w:val="0"/>
          <w:numId w:val="37"/>
        </w:numPr>
      </w:pPr>
      <w:r>
        <w:t xml:space="preserve">Run the </w:t>
      </w:r>
      <w:proofErr w:type="spellStart"/>
      <w:r>
        <w:t>openframeworks</w:t>
      </w:r>
      <w:proofErr w:type="spellEnd"/>
      <w:r>
        <w:t xml:space="preserve"> </w:t>
      </w:r>
      <w:proofErr w:type="gramStart"/>
      <w:r>
        <w:t xml:space="preserve">project </w:t>
      </w:r>
      <w:r w:rsidR="00040D40">
        <w:t xml:space="preserve"> (</w:t>
      </w:r>
      <w:proofErr w:type="gramEnd"/>
      <w:r w:rsidR="00040D40">
        <w:t xml:space="preserve">make </w:t>
      </w:r>
      <w:proofErr w:type="spellStart"/>
      <w:r w:rsidR="00040D40">
        <w:t>RunRelease</w:t>
      </w:r>
      <w:proofErr w:type="spellEnd"/>
      <w:r w:rsidR="00040D40">
        <w:t>)</w:t>
      </w:r>
    </w:p>
    <w:p w14:paraId="3A7D4DA4" w14:textId="49C69687" w:rsidR="00040D40" w:rsidRDefault="00040D40" w:rsidP="00040D40">
      <w:pPr>
        <w:pStyle w:val="ListParagraph"/>
        <w:numPr>
          <w:ilvl w:val="0"/>
          <w:numId w:val="37"/>
        </w:numPr>
      </w:pPr>
      <w:r>
        <w:t xml:space="preserve">Open </w:t>
      </w:r>
      <w:proofErr w:type="spellStart"/>
      <w:r>
        <w:t>TouchOSC</w:t>
      </w:r>
      <w:proofErr w:type="spellEnd"/>
      <w:r>
        <w:t xml:space="preserve"> application connected to the IP address with a port number (9001/9002/9003)</w:t>
      </w:r>
    </w:p>
    <w:p w14:paraId="62899F18" w14:textId="533FACD6" w:rsidR="00040D40" w:rsidRDefault="00040D40" w:rsidP="00040D40">
      <w:pPr>
        <w:pStyle w:val="ListParagraph"/>
        <w:numPr>
          <w:ilvl w:val="0"/>
          <w:numId w:val="37"/>
        </w:numPr>
      </w:pPr>
      <w:r>
        <w:t>Start interacting in the system from your mobile device controller</w:t>
      </w:r>
    </w:p>
    <w:p w14:paraId="4CD66C3A" w14:textId="3C5E9F52" w:rsidR="00040D40" w:rsidRDefault="00040D40" w:rsidP="00040D40"/>
    <w:p w14:paraId="1512D2A0" w14:textId="0320DB1B" w:rsidR="00040D40" w:rsidRPr="001F1C9B" w:rsidRDefault="006A725E" w:rsidP="00040D40">
      <w:r>
        <w:t>AND MUSIC</w:t>
      </w:r>
      <w:r w:rsidR="00203AD0">
        <w:t>.</w:t>
      </w:r>
      <w:bookmarkStart w:id="0" w:name="_GoBack"/>
      <w:bookmarkEnd w:id="0"/>
    </w:p>
    <w:p w14:paraId="63DD7054" w14:textId="77777777" w:rsidR="00850A5E" w:rsidRDefault="00850A5E" w:rsidP="00850A5E"/>
    <w:p w14:paraId="60F0EAB0" w14:textId="79D58F4E" w:rsidR="00855982" w:rsidRPr="00855982" w:rsidRDefault="00855982" w:rsidP="0015516B"/>
    <w:sectPr w:rsidR="00855982" w:rsidRPr="00855982"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0629F" w14:textId="77777777" w:rsidR="00702983" w:rsidRDefault="00702983" w:rsidP="00855982">
      <w:pPr>
        <w:spacing w:after="0" w:line="240" w:lineRule="auto"/>
      </w:pPr>
      <w:r>
        <w:separator/>
      </w:r>
    </w:p>
  </w:endnote>
  <w:endnote w:type="continuationSeparator" w:id="0">
    <w:p w14:paraId="035AA30F" w14:textId="77777777" w:rsidR="00702983" w:rsidRDefault="0070298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935453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9A82A" w14:textId="77777777" w:rsidR="00702983" w:rsidRDefault="00702983" w:rsidP="00855982">
      <w:pPr>
        <w:spacing w:after="0" w:line="240" w:lineRule="auto"/>
      </w:pPr>
      <w:r>
        <w:separator/>
      </w:r>
    </w:p>
  </w:footnote>
  <w:footnote w:type="continuationSeparator" w:id="0">
    <w:p w14:paraId="47B73FBD" w14:textId="77777777" w:rsidR="00702983" w:rsidRDefault="0070298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A414BA"/>
    <w:multiLevelType w:val="hybridMultilevel"/>
    <w:tmpl w:val="33E8B32E"/>
    <w:lvl w:ilvl="0" w:tplc="29D4F652">
      <w:start w:val="9"/>
      <w:numFmt w:val="lowerLetter"/>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7" w15:restartNumberingAfterBreak="0">
    <w:nsid w:val="3A9E1258"/>
    <w:multiLevelType w:val="hybridMultilevel"/>
    <w:tmpl w:val="774E4B7C"/>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EAE4D4B"/>
    <w:multiLevelType w:val="hybridMultilevel"/>
    <w:tmpl w:val="42CA9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48326FC"/>
    <w:multiLevelType w:val="hybridMultilevel"/>
    <w:tmpl w:val="A984B5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76223D"/>
    <w:multiLevelType w:val="hybridMultilevel"/>
    <w:tmpl w:val="D9789098"/>
    <w:lvl w:ilvl="0" w:tplc="F26EF41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41B62EF"/>
    <w:multiLevelType w:val="hybridMultilevel"/>
    <w:tmpl w:val="DD42D202"/>
    <w:lvl w:ilvl="0" w:tplc="C9D699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544433"/>
    <w:multiLevelType w:val="hybridMultilevel"/>
    <w:tmpl w:val="DE6EAF16"/>
    <w:lvl w:ilvl="0" w:tplc="3A1004E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26556"/>
    <w:multiLevelType w:val="hybridMultilevel"/>
    <w:tmpl w:val="57EA37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25"/>
  </w:num>
  <w:num w:numId="31">
    <w:abstractNumId w:val="22"/>
  </w:num>
  <w:num w:numId="32">
    <w:abstractNumId w:val="20"/>
  </w:num>
  <w:num w:numId="33">
    <w:abstractNumId w:val="17"/>
  </w:num>
  <w:num w:numId="34">
    <w:abstractNumId w:val="16"/>
  </w:num>
  <w:num w:numId="35">
    <w:abstractNumId w:val="24"/>
  </w:num>
  <w:num w:numId="36">
    <w:abstractNumId w:val="18"/>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6B"/>
    <w:rsid w:val="00040D40"/>
    <w:rsid w:val="0008003C"/>
    <w:rsid w:val="0015516B"/>
    <w:rsid w:val="001678AA"/>
    <w:rsid w:val="00193E2D"/>
    <w:rsid w:val="001D4362"/>
    <w:rsid w:val="001F1C9B"/>
    <w:rsid w:val="00203AD0"/>
    <w:rsid w:val="00533C7A"/>
    <w:rsid w:val="006A725E"/>
    <w:rsid w:val="00702983"/>
    <w:rsid w:val="0073231E"/>
    <w:rsid w:val="00740C2F"/>
    <w:rsid w:val="007833A7"/>
    <w:rsid w:val="00850A5E"/>
    <w:rsid w:val="00855982"/>
    <w:rsid w:val="00A10484"/>
    <w:rsid w:val="00D36CFA"/>
    <w:rsid w:val="00EA28FB"/>
    <w:rsid w:val="00F10340"/>
    <w:rsid w:val="00F55D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3110"/>
  <w15:chartTrackingRefBased/>
  <w15:docId w15:val="{99F330A2-1BB9-4775-8301-5462460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73231E"/>
    <w:rPr>
      <w:color w:val="605E5C"/>
      <w:shd w:val="clear" w:color="auto" w:fill="E1DFDD"/>
    </w:rPr>
  </w:style>
  <w:style w:type="paragraph" w:styleId="ListParagraph">
    <w:name w:val="List Paragraph"/>
    <w:basedOn w:val="Normal"/>
    <w:uiPriority w:val="34"/>
    <w:unhideWhenUsed/>
    <w:qFormat/>
    <w:rsid w:val="0073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graef.github.io/purr-data/"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uredata.info/" TargetMode="External"/><Relationship Id="rId17" Type="http://schemas.openxmlformats.org/officeDocument/2006/relationships/hyperlink" Target="https://hexler.net/software/touchosc" TargetMode="External"/><Relationship Id="rId2" Type="http://schemas.openxmlformats.org/officeDocument/2006/relationships/customXml" Target="../customXml/item2.xml"/><Relationship Id="rId16" Type="http://schemas.openxmlformats.org/officeDocument/2006/relationships/hyperlink" Target="https://openframeworks.cc/learning/01_basics/how_to_add_addon_to_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frameworks.cc/download/" TargetMode="External"/><Relationship Id="rId5" Type="http://schemas.openxmlformats.org/officeDocument/2006/relationships/styles" Target="styles.xml"/><Relationship Id="rId15" Type="http://schemas.openxmlformats.org/officeDocument/2006/relationships/hyperlink" Target="https://openframeworks.cc/learning/01_basics/create_a_new_project/" TargetMode="External"/><Relationship Id="rId10" Type="http://schemas.openxmlformats.org/officeDocument/2006/relationships/hyperlink" Target="https://github.com/eardrummer/Samsara_HackerEarth"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xler.net/software/touchos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sw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34</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Manaswi</dc:creator>
  <cp:lastModifiedBy>manaswi mishra</cp:lastModifiedBy>
  <cp:revision>13</cp:revision>
  <dcterms:created xsi:type="dcterms:W3CDTF">2018-07-11T06:02:00Z</dcterms:created>
  <dcterms:modified xsi:type="dcterms:W3CDTF">2018-07-11T06:36:00Z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